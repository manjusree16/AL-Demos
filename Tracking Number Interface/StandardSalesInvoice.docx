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4BD339B0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New Standard Sales Invoice/50102"/>
            <w:id w:val="-346637227"/>
            <w:placeholder>
              <w:docPart w:val="CEDF5E3431064BB6BB9D44760C7A4D44"/>
            </w:placeholder>
            <w:dataBinding w:prefixMappings="xmlns:ns0='urn:microsoft-dynamics-nav/reports/New Standard Sales Invoice/50102/'" w:xpath="/ns0:NavWordReportXmlPart[1]/ns0:Header[1]/ns0:CustomerAddress1[1]" w:storeItemID="{40E897D6-1ABB-4CB9-9B93-0957B3A7A8F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BD42CB" w14:paraId="37CF52F1" w14:textId="3C742C07">
                <w:pPr>
                  <w:pStyle w:val="NoSpacing"/>
                </w:pPr>
                <w:r>
                  <w:rPr>
                    <w:b/>
                    <w:bCs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New Standard Sales Invoice/50102"/>
            <w:id w:val="-1171950695"/>
            <w:placeholder>
              <w:docPart w:val="53DFA164C9794AC68EDA0D8BF94C6DC6"/>
            </w:placeholder>
            <w:dataBinding w:prefixMappings="xmlns:ns0='urn:microsoft-dynamics-nav/reports/New Standard Sales Invoice/50102/'" w:xpath="/ns0:NavWordReportXmlPart[1]/ns0:Header[1]/ns0:CompanyAddress1[1]" w:storeItemID="{40E897D6-1ABB-4CB9-9B93-0957B3A7A8FB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BD42CB" w14:paraId="27ADA658" w14:textId="7B123AB3">
                <w:pPr>
                  <w:pStyle w:val="NoSpacing"/>
                  <w:jc w:val="right"/>
                </w:pPr>
                <w:r>
                  <w:t>CompanyAddress1</w:t>
                </w:r>
              </w:p>
            </w:tc>
          </w:sdtContent>
        </w:sdt>
      </w:tr>
      <w:tr w:rsidRPr="00204F31" w:rsidR="00C43401" w:rsidTr="00C43401" w14:paraId="53AEB922" w14:textId="77777777">
        <w:trPr>
          <w:cantSplit/>
          <w:trHeight w:val="290"/>
        </w:trPr>
        <w:sdt>
          <w:sdtPr>
            <w:alias w:val="#Nav: /Header/CustomerAddress2"/>
            <w:tag w:val="#Nav: New Standard Sales Invoice/50102"/>
            <w:id w:val="2121793087"/>
            <w:placeholder>
              <w:docPart w:val="CEDF5E3431064BB6BB9D44760C7A4D44"/>
            </w:placeholder>
            <w:dataBinding w:prefixMappings="xmlns:ns0='urn:microsoft-dynamics-nav/reports/New Standard Sales Invoice/50102/'" w:xpath="/ns0:NavWordReportXmlPart[1]/ns0:Header[1]/ns0:CustomerAddress2[1]" w:storeItemID="{40E897D6-1ABB-4CB9-9B93-0957B3A7A8FB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BD42CB" w14:paraId="0158E5DD" w14:textId="088AFE0F">
                <w:pPr>
                  <w:pStyle w:val="NoSpacing"/>
                </w:pPr>
                <w: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New Standard Sales Invoice/50102"/>
            <w:id w:val="1521665205"/>
            <w:placeholder>
              <w:docPart w:val="0E198E2638624E51B748E662B6F08683"/>
            </w:placeholder>
            <w:dataBinding w:prefixMappings="xmlns:ns0='urn:microsoft-dynamics-nav/reports/New Standard Sales Invoice/50102/'" w:xpath="/ns0:NavWordReportXmlPart[1]/ns0:Header[1]/ns0:CompanyAddress2[1]" w:storeItemID="{40E897D6-1ABB-4CB9-9B93-0957B3A7A8FB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BD42CB" w14:paraId="4A77095B" w14:textId="6B13CCBF">
                <w:pPr>
                  <w:pStyle w:val="NoSpacing"/>
                  <w:jc w:val="right"/>
                </w:pPr>
                <w:r>
                  <w:t>CompanyAddress2</w:t>
                </w:r>
              </w:p>
            </w:tc>
          </w:sdtContent>
        </w:sdt>
      </w:tr>
      <w:tr w:rsidRPr="00204F31" w:rsidR="00C43401" w:rsidTr="00C43401" w14:paraId="7ED956B6" w14:textId="77777777">
        <w:trPr>
          <w:cantSplit/>
          <w:trHeight w:val="290"/>
        </w:trPr>
        <w:sdt>
          <w:sdtPr>
            <w:alias w:val="#Nav: /Header/CustomerAddress3"/>
            <w:tag w:val="#Nav: New Standard Sales Invoice/50102"/>
            <w:id w:val="536395156"/>
            <w:placeholder>
              <w:docPart w:val="CEDF5E3431064BB6BB9D44760C7A4D44"/>
            </w:placeholder>
            <w:dataBinding w:prefixMappings="xmlns:ns0='urn:microsoft-dynamics-nav/reports/New Standard Sales Invoice/50102/'" w:xpath="/ns0:NavWordReportXmlPart[1]/ns0:Header[1]/ns0:CustomerAddress3[1]" w:storeItemID="{40E897D6-1ABB-4CB9-9B93-0957B3A7A8FB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BD42CB" w14:paraId="710120D2" w14:textId="4540C5DA">
                <w:pPr>
                  <w:pStyle w:val="NoSpacing"/>
                </w:pPr>
                <w: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New Standard Sales Invoice/50102"/>
            <w:id w:val="-1053613660"/>
            <w:placeholder>
              <w:docPart w:val="0E198E2638624E51B748E662B6F08683"/>
            </w:placeholder>
            <w:dataBinding w:prefixMappings="xmlns:ns0='urn:microsoft-dynamics-nav/reports/New Standard Sales Invoice/50102/'" w:xpath="/ns0:NavWordReportXmlPart[1]/ns0:Header[1]/ns0:CompanyAddress3[1]" w:storeItemID="{40E897D6-1ABB-4CB9-9B93-0957B3A7A8FB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BD42CB" w14:paraId="5354FF77" w14:textId="171E8371">
                <w:pPr>
                  <w:pStyle w:val="NoSpacing"/>
                  <w:jc w:val="right"/>
                </w:pPr>
                <w:r>
                  <w:t>CompanyAddress3</w:t>
                </w:r>
              </w:p>
            </w:tc>
          </w:sdtContent>
        </w:sdt>
      </w:tr>
      <w:tr w:rsidRPr="00204F31" w:rsidR="00C43401" w:rsidTr="00C43401" w14:paraId="61DB5299" w14:textId="77777777">
        <w:trPr>
          <w:cantSplit/>
          <w:trHeight w:val="290"/>
        </w:trPr>
        <w:sdt>
          <w:sdtPr>
            <w:alias w:val="#Nav: /Header/CustomerAddress4"/>
            <w:tag w:val="#Nav: New Standard Sales Invoice/50102"/>
            <w:id w:val="1229109116"/>
            <w:placeholder>
              <w:docPart w:val="CEDF5E3431064BB6BB9D44760C7A4D44"/>
            </w:placeholder>
            <w:dataBinding w:prefixMappings="xmlns:ns0='urn:microsoft-dynamics-nav/reports/New Standard Sales Invoice/50102/'" w:xpath="/ns0:NavWordReportXmlPart[1]/ns0:Header[1]/ns0:CustomerAddress4[1]" w:storeItemID="{40E897D6-1ABB-4CB9-9B93-0957B3A7A8FB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BD42CB" w14:paraId="72E08631" w14:textId="0CF026F3">
                <w:pPr>
                  <w:pStyle w:val="NoSpacing"/>
                </w:pPr>
                <w: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New Standard Sales Invoice/50102"/>
            <w:id w:val="-843252946"/>
            <w:placeholder>
              <w:docPart w:val="0E198E2638624E51B748E662B6F08683"/>
            </w:placeholder>
            <w:dataBinding w:prefixMappings="xmlns:ns0='urn:microsoft-dynamics-nav/reports/New Standard Sales Invoice/50102/'" w:xpath="/ns0:NavWordReportXmlPart[1]/ns0:Header[1]/ns0:CompanyAddress4[1]" w:storeItemID="{40E897D6-1ABB-4CB9-9B93-0957B3A7A8FB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BD42CB" w14:paraId="2A88EC3B" w14:textId="12675FA0">
                <w:pPr>
                  <w:pStyle w:val="NoSpacing"/>
                  <w:jc w:val="right"/>
                </w:pPr>
                <w:r>
                  <w:t>CompanyAddress4</w:t>
                </w:r>
              </w:p>
            </w:tc>
          </w:sdtContent>
        </w:sdt>
      </w:tr>
      <w:tr w:rsidRPr="00204F31" w:rsidR="00C43401" w:rsidTr="00C43401" w14:paraId="6F6785C8" w14:textId="77777777">
        <w:trPr>
          <w:cantSplit/>
          <w:trHeight w:val="290"/>
        </w:trPr>
        <w:sdt>
          <w:sdtPr>
            <w:alias w:val="#Nav: /Header/CustomerAddress5"/>
            <w:tag w:val="#Nav: New Standard Sales Invoice/50102"/>
            <w:id w:val="1814057176"/>
            <w:placeholder>
              <w:docPart w:val="CEDF5E3431064BB6BB9D44760C7A4D44"/>
            </w:placeholder>
            <w:dataBinding w:prefixMappings="xmlns:ns0='urn:microsoft-dynamics-nav/reports/New Standard Sales Invoice/50102/'" w:xpath="/ns0:NavWordReportXmlPart[1]/ns0:Header[1]/ns0:CustomerAddress5[1]" w:storeItemID="{40E897D6-1ABB-4CB9-9B93-0957B3A7A8FB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BD42CB" w14:paraId="35FC9624" w14:textId="5C3E4AF9">
                <w:pPr>
                  <w:pStyle w:val="NoSpacing"/>
                </w:pPr>
                <w: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New Standard Sales Invoice/50102"/>
            <w:id w:val="-1834985711"/>
            <w:placeholder>
              <w:docPart w:val="0E198E2638624E51B748E662B6F08683"/>
            </w:placeholder>
            <w:dataBinding w:prefixMappings="xmlns:ns0='urn:microsoft-dynamics-nav/reports/New Standard Sales Invoice/50102/'" w:xpath="/ns0:NavWordReportXmlPart[1]/ns0:Header[1]/ns0:CompanyAddress5[1]" w:storeItemID="{40E897D6-1ABB-4CB9-9B93-0957B3A7A8FB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BD42CB" w14:paraId="3618C5C2" w14:textId="1A5EBDC3">
                <w:pPr>
                  <w:pStyle w:val="NoSpacing"/>
                  <w:jc w:val="right"/>
                </w:pPr>
                <w:r>
                  <w:t>CompanyAddress5</w:t>
                </w:r>
              </w:p>
            </w:tc>
          </w:sdtContent>
        </w:sdt>
      </w:tr>
      <w:tr w:rsidRPr="00204F31" w:rsidR="00C43401" w:rsidTr="00C43401" w14:paraId="678F3D0A" w14:textId="77777777">
        <w:trPr>
          <w:cantSplit/>
          <w:trHeight w:val="274"/>
        </w:trPr>
        <w:sdt>
          <w:sdtPr>
            <w:alias w:val="#Nav: /Header/CustomerAddress6"/>
            <w:tag w:val="#Nav: New Standard Sales Invoice/50102"/>
            <w:id w:val="-2064325541"/>
            <w:placeholder>
              <w:docPart w:val="CEDF5E3431064BB6BB9D44760C7A4D44"/>
            </w:placeholder>
            <w:dataBinding w:prefixMappings="xmlns:ns0='urn:microsoft-dynamics-nav/reports/New Standard Sales Invoice/50102/'" w:xpath="/ns0:NavWordReportXmlPart[1]/ns0:Header[1]/ns0:CustomerAddress6[1]" w:storeItemID="{40E897D6-1ABB-4CB9-9B93-0957B3A7A8FB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BD42CB" w14:paraId="71842F7B" w14:textId="650D9F20">
                <w:pPr>
                  <w:pStyle w:val="NoSpacing"/>
                </w:pPr>
                <w: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New Standard Sales Invoice/50102"/>
            <w:id w:val="-2005736487"/>
            <w:placeholder>
              <w:docPart w:val="0E198E2638624E51B748E662B6F08683"/>
            </w:placeholder>
            <w:dataBinding w:prefixMappings="xmlns:ns0='urn:microsoft-dynamics-nav/reports/New Standard Sales Invoice/50102/'" w:xpath="/ns0:NavWordReportXmlPart[1]/ns0:Header[1]/ns0:CompanyAddress6[1]" w:storeItemID="{40E897D6-1ABB-4CB9-9B93-0957B3A7A8FB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BD42CB" w14:paraId="771E7C30" w14:textId="61594258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Pr="00204F31" w:rsidR="00C43401" w:rsidTr="00C43401" w14:paraId="16317839" w14:textId="77777777">
        <w:trPr>
          <w:cantSplit/>
          <w:trHeight w:val="274"/>
        </w:trPr>
        <w:sdt>
          <w:sdtPr>
            <w:alias w:val="#Nav: /Header/CustomerAddress7"/>
            <w:tag w:val="#Nav: New Standard Sales Invoice/50102"/>
            <w:id w:val="-762605892"/>
            <w:placeholder>
              <w:docPart w:val="6E76CA63D41844028E5A6FF0624C5B91"/>
            </w:placeholder>
            <w:dataBinding w:prefixMappings="xmlns:ns0='urn:microsoft-dynamics-nav/reports/New Standard Sales Invoice/50102/'" w:xpath="/ns0:NavWordReportXmlPart[1]/ns0:Header[1]/ns0:CustomerAddress7[1]" w:storeItemID="{40E897D6-1ABB-4CB9-9B93-0957B3A7A8FB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BD42CB" w14:paraId="7D258F5B" w14:textId="0D1ECFF8">
                <w:pPr>
                  <w:pStyle w:val="NoSpacing"/>
                </w:pPr>
                <w: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193F96" w14:paraId="24F99763" w14:textId="69E48F1C">
            <w:pPr>
              <w:pStyle w:val="NoSpacing"/>
              <w:jc w:val="right"/>
            </w:pPr>
            <w:sdt>
              <w:sdtPr>
                <w:alias w:val="#Nav: /Header/CompanyLegalOffice_Lbl"/>
                <w:tag w:val="#Nav: New Standard Sales Invoice/50102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New Standard Sales Invoice/50102/'" w:xpath="/ns0:NavWordReportXmlPart[1]/ns0:Header[1]/ns0:CompanyLegalOffice_Lbl[1]" w:storeItemID="{40E897D6-1ABB-4CB9-9B93-0957B3A7A8FB}"/>
                <w:text/>
              </w:sdtPr>
              <w:sdtEndPr/>
              <w:sdtContent>
                <w:proofErr w:type="spellStart"/>
                <w:r w:rsidR="00BD42CB">
                  <w:t>CompanyLegalOffice_Lbl</w:t>
                </w:r>
                <w:proofErr w:type="spellEnd"/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New Standard Sales Invoice/50102"/>
                <w:id w:val="1332101128"/>
                <w:placeholder>
                  <w:docPart w:val="FAF6EB61142E4D80BD1FFD7E376AA00A"/>
                </w:placeholder>
                <w:dataBinding w:prefixMappings="xmlns:ns0='urn:microsoft-dynamics-nav/reports/New Standard Sales Invoice/50102/'" w:xpath="/ns0:NavWordReportXmlPart[1]/ns0:Header[1]/ns0:CompanyLegalOffice[1]" w:storeItemID="{40E897D6-1ABB-4CB9-9B93-0957B3A7A8FB}"/>
                <w:text/>
              </w:sdtPr>
              <w:sdtEndPr/>
              <w:sdtContent>
                <w:proofErr w:type="spellStart"/>
                <w:r w:rsidR="00BD42CB">
                  <w:t>CompanyLegalOffice</w:t>
                </w:r>
                <w:proofErr w:type="spellEnd"/>
              </w:sdtContent>
            </w:sdt>
          </w:p>
        </w:tc>
      </w:tr>
      <w:tr w:rsidRPr="00204F31" w:rsidR="00C43401" w:rsidTr="00C43401" w14:paraId="57722F57" w14:textId="77777777">
        <w:trPr>
          <w:cantSplit/>
          <w:trHeight w:val="274"/>
        </w:trPr>
        <w:sdt>
          <w:sdtPr>
            <w:alias w:val="#Nav: /Header/CustomerAddress8"/>
            <w:tag w:val="#Nav: New Standard Sales Invoice/50102"/>
            <w:id w:val="571465082"/>
            <w:placeholder>
              <w:docPart w:val="C9C2CB19028948D1BDA62A59BDF5FC73"/>
            </w:placeholder>
            <w:dataBinding w:prefixMappings="xmlns:ns0='urn:microsoft-dynamics-nav/reports/New Standard Sales Invoice/50102/'" w:xpath="/ns0:NavWordReportXmlPart[1]/ns0:Header[1]/ns0:CustomerAddress8[1]" w:storeItemID="{40E897D6-1ABB-4CB9-9B93-0957B3A7A8FB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BD42CB" w14:paraId="02DDF296" w14:textId="4873711D">
                <w:pPr>
                  <w:pStyle w:val="NoSpacing"/>
                </w:pPr>
                <w: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17B009BC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528EF65E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6A72AE" w14:paraId="73C791A2" w14:textId="77777777">
        <w:sdt>
          <w:sdtPr>
            <w:rPr>
              <w:lang w:val="da-DK"/>
            </w:rPr>
            <w:alias w:val="#Nav: /Header/YourReference_Lbl"/>
            <w:tag w:val="#Nav: New Standard Sales Invoice/50102"/>
            <w:id w:val="-1130623254"/>
            <w:placeholder>
              <w:docPart w:val="63229BE11A044311AA78C4ED9947E615"/>
            </w:placeholder>
            <w:dataBinding w:prefixMappings="xmlns:ns0='urn:microsoft-dynamics-nav/reports/New Standard Sales Invoice/50102/'" w:xpath="/ns0:NavWordReportXmlPart[1]/ns0:Header[1]/ns0:YourReference_Lbl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BD42CB" w14:paraId="518E6537" w14:textId="15A60934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New Standard Sales Invoice/50102"/>
            <w:id w:val="-1425419817"/>
            <w:placeholder>
              <w:docPart w:val="E09F23DE48724A47B66E42FF06F0A498"/>
            </w:placeholder>
            <w:dataBinding w:prefixMappings="xmlns:ns0='urn:microsoft-dynamics-nav/reports/New Standard Sales Invoice/50102/'" w:xpath="/ns0:NavWordReportXmlPart[1]/ns0:Header[1]/ns0:SalesPersonBlank_Lbl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BD42CB" w14:paraId="5ECDCC7D" w14:textId="4B8D80C6">
                <w:pPr>
                  <w:pStyle w:val="Heading1"/>
                  <w:outlineLvl w:val="0"/>
                </w:pPr>
                <w:proofErr w:type="spellStart"/>
                <w:r>
                  <w:t>SalesPersonBlank_Lbl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New Standard Sales Invoice/50102"/>
            <w:id w:val="-1251649982"/>
            <w:placeholder>
              <w:docPart w:val="4F29546A99B2402894A60AC247E389A5"/>
            </w:placeholder>
            <w:dataBinding w:prefixMappings="xmlns:ns0='urn:microsoft-dynamics-nav/reports/New Standard Sales Invoice/50102/'" w:xpath="/ns0:NavWordReportXmlPart[1]/ns0:Header[1]/ns0:DueDate_Lbl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BD42CB" w14:paraId="182ACBA0" w14:textId="563A95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New Standard Sales Invoice/50102"/>
            <w:id w:val="1934628656"/>
            <w:placeholder>
              <w:docPart w:val="977A4042FE6042F5B6D95665CD2BB017"/>
            </w:placeholder>
            <w:dataBinding w:prefixMappings="xmlns:ns0='urn:microsoft-dynamics-nav/reports/New Standard Sales Invoice/50102/'" w:xpath="/ns0:NavWordReportXmlPart[1]/ns0:Header[1]/ns0:PaymentTermsDescription_Lbl[1]" w:storeItemID="{40E897D6-1ABB-4CB9-9B93-0957B3A7A8F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BD42CB" w14:paraId="3CD28866" w14:textId="295AD98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6A72AE" w14:paraId="17B6FC55" w14:textId="77777777">
        <w:sdt>
          <w:sdtPr>
            <w:alias w:val="#Nav: /Header/YourReference"/>
            <w:tag w:val="#Nav: New Standard Sales Invoice/50102"/>
            <w:id w:val="1620342425"/>
            <w:placeholder>
              <w:docPart w:val="3F664094DEFC42A088EFC09177A51A77"/>
            </w:placeholder>
            <w:dataBinding w:prefixMappings="xmlns:ns0='urn:microsoft-dynamics-nav/reports/New Standard Sales Invoice/50102/'" w:xpath="/ns0:NavWordReportXmlPart[1]/ns0:Header[1]/ns0:YourReference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BD42CB" w14:paraId="4A2AF939" w14:textId="06B4B4C3">
                <w:proofErr w:type="spellStart"/>
                <w:r>
                  <w:t>YourReference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New Standard Sales Invoice/50102"/>
            <w:id w:val="-2093382796"/>
            <w:placeholder>
              <w:docPart w:val="3516213203CE4790BA765785B14E766B"/>
            </w:placeholder>
            <w:dataBinding w:prefixMappings="xmlns:ns0='urn:microsoft-dynamics-nav/reports/New Standard Sales Invoice/50102/'" w:xpath="/ns0:NavWordReportXmlPart[1]/ns0:Header[1]/ns0:SalesPersonName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BD42CB" w14:paraId="6DA7E5D5" w14:textId="3080896F">
                <w:proofErr w:type="spellStart"/>
                <w:r>
                  <w:t>SalesPersonName</w:t>
                </w:r>
                <w:proofErr w:type="spellEnd"/>
              </w:p>
            </w:tc>
          </w:sdtContent>
        </w:sdt>
        <w:sdt>
          <w:sdtPr>
            <w:alias w:val="#Nav: /Header/DueDate"/>
            <w:tag w:val="#Nav: New Standard Sales Invoice/50102"/>
            <w:id w:val="1703123343"/>
            <w:placeholder>
              <w:docPart w:val="0FAE247910E14A5EAED6E9C07EBF7D3B"/>
            </w:placeholder>
            <w:dataBinding w:prefixMappings="xmlns:ns0='urn:microsoft-dynamics-nav/reports/New Standard Sales Invoice/50102/'" w:xpath="/ns0:NavWordReportXmlPart[1]/ns0:Header[1]/ns0:DueDate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BD42CB" w14:paraId="5D290C52" w14:textId="4B78F4A7">
                <w:proofErr w:type="spellStart"/>
                <w:r>
                  <w:t>DueDate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New Standard Sales Invoice/50102"/>
            <w:id w:val="-419950001"/>
            <w:placeholder>
              <w:docPart w:val="54CAC560A4AB4419B410B5940810B5DD"/>
            </w:placeholder>
            <w:dataBinding w:prefixMappings="xmlns:ns0='urn:microsoft-dynamics-nav/reports/New Standard Sales Invoice/50102/'" w:xpath="/ns0:NavWordReportXmlPart[1]/ns0:Header[1]/ns0:PaymentTermsDescription[1]" w:storeItemID="{40E897D6-1ABB-4CB9-9B93-0957B3A7A8F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BD42CB" w14:paraId="0ACA8E05" w14:textId="47CF21B4">
                <w:proofErr w:type="spellStart"/>
                <w:r>
                  <w:t>PaymentTermsDescription</w:t>
                </w:r>
                <w:proofErr w:type="spellEnd"/>
              </w:p>
            </w:tc>
          </w:sdtContent>
        </w:sdt>
      </w:tr>
      <w:tr w:rsidRPr="00C516A1" w:rsidR="00D54DEE" w:rsidTr="006A72AE" w14:paraId="2B844C7F" w14:textId="77777777">
        <w:sdt>
          <w:sdtPr>
            <w:alias w:val="#Nav: /Header/OrderNo_Lbl"/>
            <w:tag w:val="#Nav: New Standard Sales Invoice/50102"/>
            <w:id w:val="-1266381342"/>
            <w:placeholder>
              <w:docPart w:val="F278324B74CF4205896C39AA69E59C7B"/>
            </w:placeholder>
            <w:dataBinding w:prefixMappings="xmlns:ns0='urn:microsoft-dynamics-nav/reports/New Standard Sales Invoice/50102/'" w:xpath="/ns0:NavWordReportXmlPart[1]/ns0:Header[1]/ns0:OrderNo_Lbl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BD42CB" w14:paraId="61FB0A4A" w14:textId="7D49D98B">
                <w:pPr>
                  <w:pStyle w:val="Heading1"/>
                  <w:outlineLvl w:val="0"/>
                </w:pPr>
                <w:proofErr w:type="spellStart"/>
                <w:r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New Standard Sales Invoice/50102"/>
            <w:id w:val="-1844006567"/>
            <w:placeholder>
              <w:docPart w:val="9766D0E1140440609F61820FFF2AFB2B"/>
            </w:placeholder>
            <w:dataBinding w:prefixMappings="xmlns:ns0='urn:microsoft-dynamics-nav/reports/New Standard Sales Invoice/50102/'" w:xpath="/ns0:NavWordReportXmlPart[1]/ns0:Header[1]/ns0:ShipmentMethodDescription_Lbl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BD42CB" w14:paraId="76C6A8AC" w14:textId="0B5E43FC">
                <w:pPr>
                  <w:pStyle w:val="Heading1"/>
                  <w:outlineLvl w:val="0"/>
                </w:pPr>
                <w:proofErr w:type="spellStart"/>
                <w:r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New Standard Sales Invoice/50102"/>
            <w:id w:val="283549672"/>
            <w:placeholder>
              <w:docPart w:val="4B2FED3CBD024AD19E5C49EE52E5B2DC"/>
            </w:placeholder>
            <w:dataBinding w:prefixMappings="xmlns:ns0='urn:microsoft-dynamics-nav/reports/New Standard Sales Invoice/50102/'" w:xpath="/ns0:NavWordReportXmlPart[1]/ns0:Header[1]/ns0:PaymentMethodDescription_Lbl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BD42CB" w14:paraId="3E41CEFD" w14:textId="11F6D7DD">
                <w:pPr>
                  <w:pStyle w:val="Heading1"/>
                  <w:outlineLvl w:val="0"/>
                </w:pPr>
                <w:proofErr w:type="spellStart"/>
                <w:r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New Standard Sales Invoice/50102"/>
            <w:id w:val="-1064484745"/>
            <w:placeholder>
              <w:docPart w:val="D5F3D5BD845A4A3C851A6A42EA83BABD"/>
            </w:placeholder>
            <w:dataBinding w:prefixMappings="xmlns:ns0='urn:microsoft-dynamics-nav/reports/New Standard Sales Invoice/50102/'" w:xpath="/ns0:NavWordReportXmlPart[1]/ns0:Header[1]/ns0:PaymentReference_Lbl[1]" w:storeItemID="{40E897D6-1ABB-4CB9-9B93-0957B3A7A8F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BD42CB" w14:paraId="7DAE872A" w14:textId="78B51025">
                <w:pPr>
                  <w:pStyle w:val="Heading1"/>
                  <w:outlineLvl w:val="0"/>
                </w:pPr>
                <w:proofErr w:type="spellStart"/>
                <w:r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6A72AE" w14:paraId="00B3946F" w14:textId="77777777">
        <w:sdt>
          <w:sdtPr>
            <w:alias w:val="#Nav: /Header/OrderNo"/>
            <w:tag w:val="#Nav: New Standard Sales Invoice/50102"/>
            <w:id w:val="1867791684"/>
            <w:placeholder>
              <w:docPart w:val="DAFDC200264A46739AA6BB9B7E7FA71F"/>
            </w:placeholder>
            <w:dataBinding w:prefixMappings="xmlns:ns0='urn:microsoft-dynamics-nav/reports/New Standard Sales Invoice/50102/'" w:xpath="/ns0:NavWordReportXmlPart[1]/ns0:Header[1]/ns0:OrderNo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BD42CB" w14:paraId="0D776FE5" w14:textId="0905E5C2">
                <w:proofErr w:type="spellStart"/>
                <w:r>
                  <w:t>OrderNo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New Standard Sales Invoice/50102"/>
            <w:id w:val="-168258069"/>
            <w:placeholder>
              <w:docPart w:val="C8789146DF1A4D79BCD11805EA820C4D"/>
            </w:placeholder>
            <w:dataBinding w:prefixMappings="xmlns:ns0='urn:microsoft-dynamics-nav/reports/New Standard Sales Invoice/50102/'" w:xpath="/ns0:NavWordReportXmlPart[1]/ns0:Header[1]/ns0:ShipmentMethodDescription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BD42CB" w14:paraId="3A0C49CE" w14:textId="00550EFF">
                <w:r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New Standard Sales Invoice/50102"/>
            <w:id w:val="-359043298"/>
            <w:placeholder>
              <w:docPart w:val="EAB14F6EA54B4D3F88B9F8D68B371EB3"/>
            </w:placeholder>
            <w:dataBinding w:prefixMappings="xmlns:ns0='urn:microsoft-dynamics-nav/reports/New Standard Sales Invoice/50102/'" w:xpath="/ns0:NavWordReportXmlPart[1]/ns0:Header[1]/ns0:PaymentMethodDescription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BD42CB" w14:paraId="047844B9" w14:textId="112F1B65">
                <w:r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New Standard Sales Invoice/50102"/>
            <w:id w:val="1617714208"/>
            <w:placeholder>
              <w:docPart w:val="23A2AAC1CDF14258A3A888CCE0CF4678"/>
            </w:placeholder>
            <w:dataBinding w:prefixMappings="xmlns:ns0='urn:microsoft-dynamics-nav/reports/New Standard Sales Invoice/50102/'" w:xpath="/ns0:NavWordReportXmlPart[1]/ns0:Header[1]/ns0:PaymentReference[1]" w:storeItemID="{40E897D6-1ABB-4CB9-9B93-0957B3A7A8F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BD42CB" w14:paraId="14F11B5E" w14:textId="4ACF5AEA">
                <w:r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066C1BEE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 w14:paraId="04520B0B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 w14:paraId="5A7E589F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New Standard Sales Invoice/50102"/>
            <w:id w:val="-318811175"/>
            <w:placeholder>
              <w:docPart w:val="DefaultPlaceholder_-1854013440"/>
            </w:placeholder>
            <w:dataBinding w:prefixMappings="xmlns:ns0='urn:microsoft-dynamics-nav/reports/New Standard Sales Invoice/50102/'" w:xpath="/ns0:NavWordReportXmlPart[1]/ns0:Header[1]/ns0:Line[1]/ns0:JobNo_Lbl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BD42CB" w14:paraId="3C1AB6DE" w14:textId="6ED6C3D9">
                <w:pPr>
                  <w:contextualSpacing/>
                  <w:rPr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JobNo_Lbl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67E63AD6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3429D0D6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 w14:paraId="7C783A6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 w14:paraId="2B662D9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New Standard Sales Invoice/50102"/>
            <w:id w:val="252478305"/>
            <w:placeholder>
              <w:docPart w:val="DefaultPlaceholder_-1854013440"/>
            </w:placeholder>
            <w:dataBinding w:prefixMappings="xmlns:ns0='urn:microsoft-dynamics-nav/reports/New Standard Sales Invoice/50102/'" w:xpath="/ns0:NavWordReportXmlPart[1]/ns0:Header[1]/ns0:Line[1]/ns0:JobNo[1]" w:storeItemID="{40E897D6-1ABB-4CB9-9B93-0957B3A7A8FB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BD42CB" w14:paraId="09EF79C9" w14:textId="28AD09D1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JobNo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31FC087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New Standard Sales Invoice/50102"/>
        <w:id w:val="348460567"/>
        <w15:dataBinding w:prefixMappings="xmlns:ns0='urn:microsoft-dynamics-nav/reports/New Standard Sales Invoice/50102/'" w:xpath="/ns0:NavWordReportXmlPart[1]/ns0:Header[1]/ns0:WorkDescriptionLines" w:storeItemID="{40E897D6-1ABB-4CB9-9B93-0957B3A7A8FB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New Standard Sales Invoice/50102"/>
                <w:id w:val="-1271001730"/>
                <w:placeholder>
                  <w:docPart w:val="DefaultPlaceholder_-1854013440"/>
                </w:placeholder>
                <w:dataBinding w:prefixMappings="xmlns:ns0='urn:microsoft-dynamics-nav/reports/New Standard Sales Invoice/50102/'" w:xpath="/ns0:NavWordReportXmlPart[1]/ns0:Header[1]/ns0:WorkDescriptionLines[1]/ns0:WorkDescriptionLine[1]" w:storeItemID="{40E897D6-1ABB-4CB9-9B93-0957B3A7A8FB}"/>
                <w:text/>
              </w:sdtPr>
              <w:sdtEndPr/>
              <w:sdtContent>
                <w:p w:rsidR="00D54DEE" w:rsidP="00A66E3B" w:rsidRDefault="00BD42CB" w14:paraId="433D7AC2" w14:textId="56502AE0">
                  <w:proofErr w:type="spellStart"/>
                  <w: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0805374B" w14:textId="77777777">
        <w:trPr>
          <w:trHeight w:val="546"/>
          <w:jc w:val="right"/>
        </w:trPr>
        <w:sdt>
          <w:sdtPr>
            <w:alias w:val="#Nav: /Header/Line/ItemNo_Line_Lbl"/>
            <w:tag w:val="#Nav: New Standard Sales Invoice/50102"/>
            <w:id w:val="771446451"/>
            <w:placeholder>
              <w:docPart w:val="985D1A8CC0F94F1291A72C14E133DEC6"/>
            </w:placeholder>
            <w:dataBinding w:prefixMappings="xmlns:ns0='urn:microsoft-dynamics-nav/reports/New Standard Sales Invoice/50102/'" w:xpath="/ns0:NavWordReportXmlPart[1]/ns0:Header[1]/ns0:Line[1]/ns0:ItemNo_Line_Lbl[1]" w:storeItemID="{40E897D6-1ABB-4CB9-9B93-0957B3A7A8F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BD42CB" w14:paraId="289B363A" w14:textId="24DC5B6F">
                <w:pPr>
                  <w:pStyle w:val="Heading1"/>
                </w:pPr>
                <w:proofErr w:type="spellStart"/>
                <w:r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New Standard Sales Invoice/50102"/>
            <w:id w:val="1545399846"/>
            <w:placeholder>
              <w:docPart w:val="985D1A8CC0F94F1291A72C14E133DEC6"/>
            </w:placeholder>
            <w:dataBinding w:prefixMappings="xmlns:ns0='urn:microsoft-dynamics-nav/reports/New Standard Sales Invoice/50102/'" w:xpath="/ns0:NavWordReportXmlPart[1]/ns0:Header[1]/ns0:Line[1]/ns0:Description_Line_Lbl[1]" w:storeItemID="{40E897D6-1ABB-4CB9-9B93-0957B3A7A8FB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BD42CB" w14:paraId="657C0910" w14:textId="5FBF8585">
                <w:pPr>
                  <w:pStyle w:val="Heading1"/>
                </w:pPr>
                <w:proofErr w:type="spellStart"/>
                <w:r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New Standard Sales Invoice/50102"/>
            <w:id w:val="-833229876"/>
            <w:placeholder>
              <w:docPart w:val="985D1A8CC0F94F1291A72C14E133DEC6"/>
            </w:placeholder>
            <w:dataBinding w:prefixMappings="xmlns:ns0='urn:microsoft-dynamics-nav/reports/New Standard Sales Invoice/50102/'" w:xpath="/ns0:NavWordReportXmlPart[1]/ns0:Header[1]/ns0:Line[1]/ns0:ShipmentDate_Line_Lbl[1]" w:storeItemID="{40E897D6-1ABB-4CB9-9B93-0957B3A7A8FB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BD42CB" w14:paraId="62749B47" w14:textId="2F9FD62C">
                <w:pPr>
                  <w:pStyle w:val="Heading1"/>
                </w:pPr>
                <w:proofErr w:type="spellStart"/>
                <w:r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New Standard Sales Invoice/50102"/>
            <w:id w:val="616415257"/>
            <w:placeholder>
              <w:docPart w:val="985D1A8CC0F94F1291A72C14E133DEC6"/>
            </w:placeholder>
            <w:dataBinding w:prefixMappings="xmlns:ns0='urn:microsoft-dynamics-nav/reports/New Standard Sales Invoice/50102/'" w:xpath="/ns0:NavWordReportXmlPart[1]/ns0:Header[1]/ns0:Line[1]/ns0:Quantity_Line_Lbl[1]" w:storeItemID="{40E897D6-1ABB-4CB9-9B93-0957B3A7A8FB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BD42CB" w14:paraId="2E75E549" w14:textId="50C3CB3F">
                <w:pPr>
                  <w:pStyle w:val="Heading1"/>
                  <w:jc w:val="right"/>
                </w:pPr>
                <w:proofErr w:type="spellStart"/>
                <w:r>
                  <w:t>Quantity_Line_Lbl</w:t>
                </w:r>
                <w:proofErr w:type="spellEnd"/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7BE9E9F9" w14:textId="77777777">
            <w:pPr>
              <w:pStyle w:val="Heading1"/>
            </w:pPr>
          </w:p>
        </w:tc>
        <w:sdt>
          <w:sdtPr>
            <w:alias w:val="#Nav: /Header/Line/UnitPrice_Lbl"/>
            <w:tag w:val="#Nav: New Standard Sales Invoice/50102"/>
            <w:id w:val="-1521079236"/>
            <w:placeholder>
              <w:docPart w:val="985D1A8CC0F94F1291A72C14E133DEC6"/>
            </w:placeholder>
            <w:dataBinding w:prefixMappings="xmlns:ns0='urn:microsoft-dynamics-nav/reports/New Standard Sales Invoice/50102/'" w:xpath="/ns0:NavWordReportXmlPart[1]/ns0:Header[1]/ns0:Line[1]/ns0:UnitPrice_Lbl[1]" w:storeItemID="{40E897D6-1ABB-4CB9-9B93-0957B3A7A8F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BD42CB" w14:paraId="57C1E819" w14:textId="3BF1C008">
                <w:pPr>
                  <w:pStyle w:val="Heading1"/>
                  <w:jc w:val="right"/>
                </w:pPr>
                <w:proofErr w:type="spellStart"/>
                <w:r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44F1DDA0" w14:textId="77777777">
            <w:pPr>
              <w:pStyle w:val="Heading1"/>
            </w:pPr>
          </w:p>
        </w:tc>
        <w:sdt>
          <w:sdtPr>
            <w:alias w:val="#Nav: /Header/Line/VATPct_Line_Lbl"/>
            <w:tag w:val="#Nav: New Standard Sales Invoice/50102"/>
            <w:id w:val="1291246806"/>
            <w:placeholder>
              <w:docPart w:val="985D1A8CC0F94F1291A72C14E133DEC6"/>
            </w:placeholder>
            <w:dataBinding w:prefixMappings="xmlns:ns0='urn:microsoft-dynamics-nav/reports/New Standard Sales Invoice/50102/'" w:xpath="/ns0:NavWordReportXmlPart[1]/ns0:Header[1]/ns0:Line[1]/ns0:VATPct_Line_Lbl[1]" w:storeItemID="{40E897D6-1ABB-4CB9-9B93-0957B3A7A8F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BD42CB" w14:paraId="0DD0151A" w14:textId="12BE70F7">
                <w:pPr>
                  <w:pStyle w:val="Heading1"/>
                  <w:jc w:val="right"/>
                </w:pPr>
                <w:proofErr w:type="spellStart"/>
                <w:r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New Standard Sales Invoice/50102"/>
            <w:id w:val="1532234539"/>
            <w:placeholder>
              <w:docPart w:val="985D1A8CC0F94F1291A72C14E133DEC6"/>
            </w:placeholder>
            <w:dataBinding w:prefixMappings="xmlns:ns0='urn:microsoft-dynamics-nav/reports/New Standard Sales Invoice/50102/'" w:xpath="/ns0:NavWordReportXmlPart[1]/ns0:Header[1]/ns0:Line[1]/ns0:LineAmount_Line_Lbl[1]" w:storeItemID="{40E897D6-1ABB-4CB9-9B93-0957B3A7A8FB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BD42CB" w14:paraId="02C62EFC" w14:textId="1AE26054">
                <w:pPr>
                  <w:pStyle w:val="Heading1"/>
                  <w:jc w:val="right"/>
                </w:pPr>
                <w:proofErr w:type="spellStart"/>
                <w:r>
                  <w:t>LineAmount_Line_Lbl</w:t>
                </w:r>
                <w:proofErr w:type="spellEnd"/>
              </w:p>
            </w:tc>
          </w:sdtContent>
        </w:sdt>
      </w:tr>
      <w:tr w:rsidRPr="00FD3C3E" w:rsidR="00D54DEE" w:rsidTr="004406A0" w14:paraId="3C0C7CB4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6A72AE" w:rsidRDefault="00D54DEE" w14:paraId="4B26DF2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6A72AE" w:rsidRDefault="00D54DEE" w14:paraId="2D4B169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6A72AE" w:rsidRDefault="00D54DEE" w14:paraId="34AED4C8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6A72AE" w:rsidRDefault="00D54DEE" w14:paraId="3225D76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6A72AE" w:rsidRDefault="00D54DEE" w14:paraId="70C5164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6A72AE" w:rsidRDefault="00D54DEE" w14:paraId="53F3B04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6A72AE" w:rsidRDefault="00D54DEE" w14:paraId="46BE669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6A72AE" w:rsidRDefault="00D54DEE" w14:paraId="11727DA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6A72AE" w:rsidRDefault="00D54DEE" w14:paraId="704C5958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New Standard Sales Invoice/50102"/>
          <w:id w:val="1327254768"/>
          <w15:dataBinding w:prefixMappings="xmlns:ns0='urn:microsoft-dynamics-nav/reports/New Standard Sales Invoice/50102/'" w:xpath="/ns0:NavWordReportXmlPart[1]/ns0:Header[1]/ns0:Line" w:storeItemID="{40E897D6-1ABB-4CB9-9B93-0957B3A7A8FB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66F49D8B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New Standard Sales Invoice/50102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New Standard Sales Invoice/50102/'" w:xpath="/ns0:NavWordReportXmlPart[1]/ns0:Header[1]/ns0:Line[1]/ns0:ItemNo_Line[1]" w:storeItemID="{40E897D6-1ABB-4CB9-9B93-0957B3A7A8FB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A66E3B" w:rsidRDefault="00BD42CB" w14:paraId="4618E96B" w14:textId="37878C7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New Standard Sales Invoice/50102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New Standard Sales Invoice/50102/'" w:xpath="/ns0:NavWordReportXmlPart[1]/ns0:Header[1]/ns0:Line[1]/ns0:Description_Lin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A66E3B" w:rsidRDefault="00BD42CB" w14:paraId="44BF9A84" w14:textId="784B4E0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New Standard Sales Invoice/50102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New Standard Sales Invoice/50102/'" w:xpath="/ns0:NavWordReportXmlPart[1]/ns0:Header[1]/ns0:Line[1]/ns0:ShipmentDate_Lin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A66E3B" w:rsidRDefault="00BD42CB" w14:paraId="0597A255" w14:textId="48E121B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New Standard Sales Invoice/50102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New Standard Sales Invoice/50102/'" w:xpath="/ns0:NavWordReportXmlPart[1]/ns0:Header[1]/ns0:Line[1]/ns0:Quantity_Lin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A66E3B" w:rsidRDefault="00BD42CB" w14:paraId="253B4B55" w14:textId="718E6BBF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New Standard Sales Invoice/50102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New Standard Sales Invoice/50102/'" w:xpath="/ns0:NavWordReportXmlPart[1]/ns0:Header[1]/ns0:Line[1]/ns0:UnitOfMeasur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A66E3B" w:rsidRDefault="00BD42CB" w14:paraId="6EC5B50C" w14:textId="37BB42AC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New Standard Sales Invoice/50102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New Standard Sales Invoice/50102/'" w:xpath="/ns0:NavWordReportXmlPart[1]/ns0:Header[1]/ns0:Line[1]/ns0:UnitPric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A66E3B" w:rsidRDefault="00BD42CB" w14:paraId="31BF7DE7" w14:textId="24B16991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New Standard Sales Invoice/50102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New Standard Sales Invoice/50102/'" w:xpath="/ns0:NavWordReportXmlPart[1]/ns0:Header[1]/ns0:Line[1]/ns0:LineDiscountPercentText_Lin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A66E3B" w:rsidRDefault="00BD42CB" w14:paraId="1A4DDA2A" w14:textId="62D17BA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New Standard Sales Invoice/50102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New Standard Sales Invoice/50102/'" w:xpath="/ns0:NavWordReportXmlPart[1]/ns0:Header[1]/ns0:Line[1]/ns0:VATPct_Lin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A66E3B" w:rsidRDefault="00BD42CB" w14:paraId="37B74F88" w14:textId="30FB9440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New Standard Sales Invoice/50102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New Standard Sales Invoice/50102/'" w:xpath="/ns0:NavWordReportXmlPart[1]/ns0:Header[1]/ns0:Line[1]/ns0:LineAmount_Lin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A66E3B" w:rsidRDefault="00BD42CB" w14:paraId="0E72D8D2" w14:textId="0837EF24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77C0471F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514CD29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0B3880D8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1B38D9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C0A1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702BD038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5BDFF991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3A76080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5D1E6136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718433B3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New Standard Sales Invoice/50102"/>
          <w:id w:val="1981810996"/>
          <w15:dataBinding w:prefixMappings="xmlns:ns0='urn:microsoft-dynamics-nav/reports/New Standard Sales Invoice/50102/'" w:xpath="/ns0:NavWordReportXmlPart[1]/ns0:Header[1]/ns0:ReportTotalsLine" w:storeItemID="{40E897D6-1ABB-4CB9-9B93-0957B3A7A8FB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5175D3FA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26755C16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7F5A7A26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4D0D12E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099B98D1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31423C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New Standard Sales Invoice/50102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New Standard Sales Invoice/50102/'" w:xpath="/ns0:NavWordReportXmlPart[1]/ns0:Header[1]/ns0:ReportTotalsLine[1]/ns0:Description_ReportTotalsLin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A66E3B" w:rsidRDefault="00BD42CB" w14:paraId="55150BC5" w14:textId="715E1BB4">
                        <w:pPr>
                          <w:pStyle w:val="NoSpacing"/>
                        </w:pPr>
                        <w:proofErr w:type="spellStart"/>
                        <w: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New Standard Sales Invoice/50102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New Standard Sales Invoice/50102/'" w:xpath="/ns0:NavWordReportXmlPart[1]/ns0:Header[1]/ns0:ReportTotalsLine[1]/ns0:Amount_ReportTotalsLin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A66E3B" w:rsidRDefault="00BD42CB" w14:paraId="23716D2B" w14:textId="4A3649EC">
                        <w:pPr>
                          <w:pStyle w:val="NoSpacing"/>
                        </w:pPr>
                        <w:proofErr w:type="spellStart"/>
                        <w: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6923871C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3051F0FE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2970B9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7A3F54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80637DB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1999ED4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5D6F15C9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09A3BA02" w14:textId="77777777">
            <w:pPr>
              <w:pStyle w:val="NoSpacing"/>
            </w:pPr>
          </w:p>
        </w:tc>
      </w:tr>
      <w:tr w:rsidRPr="00FD3C3E" w:rsidR="00D54DEE" w:rsidTr="004406A0" w14:paraId="1B24BD0D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130339B5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DC983E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36D5589B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1B5148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AE1D0FF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New Standard Sales Invoice/50102"/>
            <w:id w:val="721562155"/>
            <w:placeholder>
              <w:docPart w:val="DefaultPlaceholder_-1854013440"/>
            </w:placeholder>
            <w:dataBinding w:prefixMappings="xmlns:ns0='urn:microsoft-dynamics-nav/reports/New Standard Sales Invoice/50102/'" w:xpath="/ns0:NavWordReportXmlPart[1]/ns0:Header[1]/ns0:Totals[1]/ns0:TotalAmountExclInclVATText[1]" w:storeItemID="{40E897D6-1ABB-4CB9-9B93-0957B3A7A8FB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BD42CB" w14:paraId="141B7878" w14:textId="6D747DE9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New Standard Sales Invoice/50102"/>
            <w:id w:val="74169730"/>
            <w:placeholder>
              <w:docPart w:val="DefaultPlaceholder_-1854013440"/>
            </w:placeholder>
            <w:dataBinding w:prefixMappings="xmlns:ns0='urn:microsoft-dynamics-nav/reports/New Standard Sales Invoice/50102/'" w:xpath="/ns0:NavWordReportXmlPart[1]/ns0:Header[1]/ns0:Totals[1]/ns0:TotalAmountExclInclVAT[1]" w:storeItemID="{40E897D6-1ABB-4CB9-9B93-0957B3A7A8FB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BD42CB" w14:paraId="7CE93F0C" w14:textId="69EE9F1B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New Standard Sales Invoice/50102"/>
        <w:id w:val="647710353"/>
        <w:placeholder>
          <w:docPart w:val="DefaultPlaceholder_-1854013440"/>
        </w:placeholder>
        <w:dataBinding w:prefixMappings="xmlns:ns0='urn:microsoft-dynamics-nav/reports/New Standard Sales Invoice/50102/'" w:xpath="/ns0:NavWordReportXmlPart[1]/ns0:Header[1]/ns0:RemainingAmountText[1]" w:storeItemID="{40E897D6-1ABB-4CB9-9B93-0957B3A7A8FB}"/>
        <w:text/>
      </w:sdtPr>
      <w:sdtEndPr/>
      <w:sdtContent>
        <w:p w:rsidRPr="005E42A0" w:rsidR="00D54DEE" w:rsidP="005E42A0" w:rsidRDefault="00BD42CB" w14:paraId="6B7561C7" w14:textId="30C891B3">
          <w:pPr>
            <w:keepNext/>
            <w:spacing w:before="60" w:after="60"/>
            <w:jc w:val="right"/>
            <w:rPr>
              <w:b/>
            </w:rPr>
          </w:pPr>
          <w:proofErr w:type="spellStart"/>
          <w:r>
            <w:rPr>
              <w:b/>
            </w:rPr>
            <w:t>RemainingAmountText</w:t>
          </w:r>
          <w:proofErr w:type="spellEnd"/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254119F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New Standard Sales Invoice/50102"/>
            <w:id w:val="1875570075"/>
            <w:placeholder>
              <w:docPart w:val="DefaultPlaceholder_1081868574"/>
            </w:placeholder>
            <w:dataBinding w:prefixMappings="xmlns:ns0='urn:microsoft-dynamics-nav/reports/New Standard Sales Invoice/50102/'" w:xpath="/ns0:NavWordReportXmlPart[1]/ns0:Header[1]/ns0:VATClauses_Lbl[1]" w:storeItemID="{40E897D6-1ABB-4CB9-9B93-0957B3A7A8FB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BD42CB" w14:paraId="11350921" w14:textId="24FDE6A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AABF7F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0D7EE925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New Standard Sales Invoice/50102"/>
            <w:id w:val="-853264483"/>
            <w:placeholder>
              <w:docPart w:val="DefaultPlaceholder_1081868574"/>
            </w:placeholder>
            <w:dataBinding w:prefixMappings="xmlns:ns0='urn:microsoft-dynamics-nav/reports/New Standard Sales Invoice/50102/'" w:xpath="/ns0:NavWordReportXmlPart[1]/ns0:Header[1]/ns0:VATIdentifier_Lbl[1]" w:storeItemID="{40E897D6-1ABB-4CB9-9B93-0957B3A7A8FB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BD42CB" w14:paraId="1E34F3A1" w14:textId="48840813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70732C7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New Standard Sales Invoice/50102"/>
          <w:id w:val="1234901919"/>
          <w15:dataBinding w:prefixMappings="xmlns:ns0='urn:microsoft-dynamics-nav/reports/New Standard Sales Invoice/50102/'" w:xpath="/ns0:NavWordReportXmlPart[1]/ns0:Header[1]/ns0:VATClauseLine" w:storeItemID="{40E897D6-1ABB-4CB9-9B93-0957B3A7A8FB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381477C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New Standard Sales Invoice/50102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New Standard Sales Invoice/50102/'" w:xpath="/ns0:NavWordReportXmlPart[1]/ns0:Header[1]/ns0:VATClauseLine[1]/ns0:VATIdentifier_VATClauseLin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A66E3B" w:rsidRDefault="00BD42CB" w14:paraId="58C2DE39" w14:textId="11075922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New Standard Sales Invoice/50102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New Standard Sales Invoice/50102/'" w:xpath="/ns0:NavWordReportXmlPart[1]/ns0:Header[1]/ns0:VATClauseLine[1]/ns0:Description_VATClauseLin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A66E3B" w:rsidRDefault="00BD42CB" w14:paraId="46D409DF" w14:textId="79F69D90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New Standard Sales Invoice/50102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New Standard Sales Invoice/50102/'" w:xpath="/ns0:NavWordReportXmlPart[1]/ns0:Header[1]/ns0:VATClauseLine[1]/ns0:VATAmount_VATClauseLin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A66E3B" w:rsidRDefault="00BD42CB" w14:paraId="4F8B8FB2" w14:textId="15849A6E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161B0E8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0443FE8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New Standard Sales Invoice/50102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New Standard Sales Invoice/50102/'" w:xpath="/ns0:NavWordReportXmlPart[1]/ns0:Header[1]/ns0:VATClauseLine[1]/ns0:Description2_VATClauseLine[1]" w:storeItemID="{40E897D6-1ABB-4CB9-9B93-0957B3A7A8FB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A66E3B" w:rsidRDefault="00BD42CB" w14:paraId="3F87ACAD" w14:textId="13A2841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52F82E75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sz w:val="16"/>
            <w:szCs w:val="16"/>
          </w:rPr>
          <w:alias w:val="#Nav: /Header/LineFee"/>
          <w:tag w:val="#Nav: New Standard Sales Invoice/50102"/>
          <w:id w:val="-1502423256"/>
          <w15:dataBinding w:prefixMappings="xmlns:ns0='urn:microsoft-dynamics-nav/reports/New Standard Sales Invoice/50102/'" w:xpath="/ns0:NavWordReportXmlPart[1]/ns0:Header[1]/ns0:LineFee" w:storeItemID="{40E897D6-1ABB-4CB9-9B93-0957B3A7A8FB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6A72AE" w14:paraId="70346AC1" w14:textId="77777777">
                <w:tblPrEx>
                  <w:jc w:val="left"/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10196" w:type="dxa"/>
                    <w:gridSpan w:val="3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New Standard Sales Invoice/50102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New Standard Sales Invoice/50102/'" w:xpath="/ns0:NavWordReportXmlPart[1]/ns0:Header[1]/ns0:LineFee[1]/ns0:LineFeeCaptionText[1]" w:storeItemID="{40E897D6-1ABB-4CB9-9B93-0957B3A7A8FB}"/>
                      <w:text/>
                    </w:sdtPr>
                    <w:sdtEndPr/>
                    <w:sdtContent>
                      <w:p w:rsidR="00D54DEE" w:rsidP="00A66E3B" w:rsidRDefault="00BD42CB" w14:paraId="25B3724B" w14:textId="6427BBD3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t>LineFeeCaptionText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5F06134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New Standard Sales Invoice/50102"/>
        <w:id w:val="940566818"/>
        <w15:dataBinding w:prefixMappings="xmlns:ns0='urn:microsoft-dynamics-nav/reports/New Standard Sales Invoice/50102/'" w:xpath="/ns0:NavWordReportXmlPart[1]/ns0:Header[1]/ns0:PaymentReportingArgument" w:storeItemID="{40E897D6-1ABB-4CB9-9B93-0957B3A7A8FB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New Standard Sales Invoice/50102"/>
                <w:id w:val="-804161553"/>
                <w:dataBinding w:prefixMappings="xmlns:ns0='urn:microsoft-dynamics-nav/reports/New Standard Sales Invoice/50102/'" w:xpath="/ns0:NavWordReportXmlPart[1]/ns0:Header[1]/ns0:PaymentReportingArgument[1]/ns0:PaymentServiceLogo[1]" w:storeItemID="{40E897D6-1ABB-4CB9-9B93-0957B3A7A8FB}"/>
                <w:picture/>
              </w:sdtPr>
              <w:sdtEndPr/>
              <w:sdtContent>
                <w:p w:rsidR="00123A7D" w:rsidP="00A66E3B" w:rsidRDefault="00123A7D" w14:paraId="11CDE1BC" w14:textId="77777777">
                  <w:r>
                    <w:rPr>
                      <w:noProof/>
                    </w:rPr>
                    <w:drawing>
                      <wp:inline distT="0" distB="0" distL="0" distR="0" wp14:anchorId="61A6D7B2" wp14:editId="58ADBC40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New Standard Sales Invoice/50102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New Standard Sales Invoice/50102/'" w:xpath="/ns0:NavWordReportXmlPart[1]/ns0:Header[1]/ns0:PaymentReportingArgument[1]/ns0:PaymentServiceText_Url[1]" w:storeItemID="{40E897D6-1ABB-4CB9-9B93-0957B3A7A8FB}"/>
                <w:text/>
              </w:sdtPr>
              <w:sdtEndPr/>
              <w:sdtContent>
                <w:p w:rsidR="00245B0E" w:rsidP="00A66E3B" w:rsidRDefault="00BD42CB" w14:paraId="2259949C" w14:textId="49924195">
                  <w:pPr>
                    <w:pStyle w:val="Style1"/>
                  </w:pPr>
                  <w:proofErr w:type="spellStart"/>
                  <w: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sdt>
      <w:sdtPr>
        <w:rPr>
          <w:rStyle w:val="Style1Char"/>
        </w:rPr>
        <w:id w:val="27842590"/>
        <w:placeholder>
          <w:docPart w:val="DefaultPlaceholder_-1854013440"/>
        </w:placeholder>
        <w:dataBinding w:prefixMappings="xmlns:ns0='urn:microsoft-dynamics-nav/reports/New Standard Sales Invoice/50102/'" w:xpath="/ns0:NavWordReportXmlPart[1]/ns0:Header[1]/ns0:Tracking_Url[1]" w:storeItemID="{40E897D6-1ABB-4CB9-9B93-0957B3A7A8FB}"/>
        <w:text/>
        <w:alias w:val="#Nav: /Header/Tracking_Url"/>
        <w:tag w:val="#Nav: New Standard Sales Invoice/50102"/>
      </w:sdtPr>
      <w:sdtContent>
        <w:p w:rsidRPr="00BD42CB" w:rsidR="00136F83" w:rsidP="00136F83" w:rsidRDefault="00A66E3B" w14:paraId="1D02D566" w14:textId="3B9210E4">
          <w:pPr>
            <w:keepNext/>
            <w:spacing w:before="120" w:after="60"/>
            <w:rPr>
              <w:rStyle w:val="Style1Char"/>
            </w:rPr>
          </w:pPr>
          <w:proofErr w:type="spellStart"/>
          <w:r>
            <w:rPr>
              <w:rStyle w:val="Style1Char"/>
            </w:rPr>
            <w:t>Tracking_Url</w:t>
          </w:r>
          <w:proofErr w:type="spellEnd"/>
        </w:p>
      </w:sdtContent>
    </w:sdt>
    <w:p w:rsidRPr="00123A7D" w:rsidR="00136F83" w:rsidP="007E72E4" w:rsidRDefault="00136F83" w14:paraId="1E5E26CA" w14:textId="77777777">
      <w:pPr>
        <w:pStyle w:val="Style1"/>
        <w:rPr>
          <w:sz w:val="20"/>
        </w:rPr>
      </w:pPr>
    </w:p>
    <w:sectPr w:rsidRPr="00123A7D" w:rsidR="00136F83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3F96" w:rsidP="00E40C63" w:rsidRDefault="00193F96" w14:paraId="20615FEF" w14:textId="77777777">
      <w:pPr>
        <w:spacing w:after="0"/>
      </w:pPr>
      <w:r>
        <w:separator/>
      </w:r>
    </w:p>
  </w:endnote>
  <w:endnote w:type="continuationSeparator" w:id="0">
    <w:p w:rsidR="00193F96" w:rsidP="00E40C63" w:rsidRDefault="00193F96" w14:paraId="621A4D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18E4FB2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2C46AB4E" w14:textId="77777777">
            <w:sdt>
              <w:sdtPr>
                <w:rPr>
                  <w:lang w:val="da-DK"/>
                </w:rPr>
                <w:alias w:val="#Nav: /Header/CompanyLegalStatement"/>
                <w:tag w:val="#Nav: New Standard Sales Invoice/50102"/>
                <w:id w:val="-207500241"/>
                <w:placeholder>
                  <w:docPart w:val="D74323E5E83F4DBCB91329738FC0774A"/>
                </w:placeholder>
                <w:dataBinding w:prefixMappings="xmlns:ns0='urn:microsoft-dynamics-nav/reports/New Standard Sales Invoice/50102/'" w:xpath="/ns0:NavWordReportXmlPart[1]/ns0:Header[1]/ns0:CompanyLegalStatement[1]" w:storeItemID="{40E897D6-1ABB-4CB9-9B93-0957B3A7A8FB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0847244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E2693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3849476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228167E8" w14:textId="77777777">
      <w:sdt>
        <w:sdtPr>
          <w:rPr>
            <w:lang w:val="da-DK"/>
          </w:rPr>
          <w:alias w:val="#Nav: /Header/CompanyLegalStatement"/>
          <w:tag w:val="#Nav: New Standard Sales Invoice/50102"/>
          <w:id w:val="1896625259"/>
          <w:placeholder>
            <w:docPart w:val="054778FD3B804B0395E33E0348229CE9"/>
          </w:placeholder>
          <w:dataBinding w:prefixMappings="xmlns:ns0='urn:microsoft-dynamics-nav/reports/New Standard Sales Invoice/50102/'" w:xpath="/ns0:NavWordReportXmlPart[1]/ns0:Header[1]/ns0:CompanyLegalStatement[1]" w:storeItemID="{40E897D6-1ABB-4CB9-9B93-0957B3A7A8FB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6631E093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F31BF20" w14:textId="77777777">
      <w:sdt>
        <w:sdtPr>
          <w:alias w:val="#Nav: /Header/CompanyVATRegistrationNo_Lbl"/>
          <w:tag w:val="#Nav: New Standard Sales Invoice/50102"/>
          <w:id w:val="1000698169"/>
          <w:placeholder>
            <w:docPart w:val="5B0A98CDBECA4FC3BC7918DD25E7F753"/>
          </w:placeholder>
          <w:dataBinding w:prefixMappings="xmlns:ns0='urn:microsoft-dynamics-nav/reports/New Standard Sales Invoice/50102/'" w:xpath="/ns0:NavWordReportXmlPart[1]/ns0:Header[1]/ns0:CompanyVATRegistrationNo_Lbl[1]" w:storeItemID="{40E897D6-1ABB-4CB9-9B93-0957B3A7A8FB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597BF67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New Standard Sales Invoice/50102"/>
          <w:id w:val="-23945152"/>
          <w:placeholder>
            <w:docPart w:val="38D3127B98B147CAAFA424A5F82950C8"/>
          </w:placeholder>
          <w:dataBinding w:prefixMappings="xmlns:ns0='urn:microsoft-dynamics-nav/reports/New Standard Sales Invoice/50102/'" w:xpath="/ns0:NavWordReportXmlPart[1]/ns0:Header[1]/ns0:HomePage_Header_Lbl[1]" w:storeItemID="{40E897D6-1ABB-4CB9-9B93-0957B3A7A8FB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03AAFC2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New Standard Sales Invoice/50102"/>
          <w:id w:val="560367384"/>
          <w:placeholder>
            <w:docPart w:val="A81DB1F39E204D46A84F95F9F080C66B"/>
          </w:placeholder>
          <w:dataBinding w:prefixMappings="xmlns:ns0='urn:microsoft-dynamics-nav/reports/New Standard Sales Invoice/50102/'" w:xpath="/ns0:NavWordReportXmlPart[1]/ns0:Header[1]/ns0:CompanyPhoneNo_Lbl[1]" w:storeItemID="{40E897D6-1ABB-4CB9-9B93-0957B3A7A8FB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51979A70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New Standard Sales Invoice/50102"/>
          <w:id w:val="-272474917"/>
          <w:placeholder>
            <w:docPart w:val="7F8B9C0B253F40E1A624578D9A23ECDD"/>
          </w:placeholder>
          <w:dataBinding w:prefixMappings="xmlns:ns0='urn:microsoft-dynamics-nav/reports/New Standard Sales Invoice/50102/'" w:xpath="/ns0:NavWordReportXmlPart[1]/ns0:Header[1]/ns0:EMail_Header_Lbl[1]" w:storeItemID="{40E897D6-1ABB-4CB9-9B93-0957B3A7A8F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400C9EB8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6E44E96" w14:textId="77777777">
      <w:sdt>
        <w:sdtPr>
          <w:alias w:val="#Nav: /Header/CompanyVATRegistrationNo"/>
          <w:tag w:val="#Nav: New Standard Sales Invoice/50102"/>
          <w:id w:val="-1968960596"/>
          <w:placeholder>
            <w:docPart w:val="542B45161D324E28AEE5E66E927497EC"/>
          </w:placeholder>
          <w:dataBinding w:prefixMappings="xmlns:ns0='urn:microsoft-dynamics-nav/reports/New Standard Sales Invoice/50102/'" w:xpath="/ns0:NavWordReportXmlPart[1]/ns0:Header[1]/ns0:CompanyVATRegistrationNo[1]" w:storeItemID="{40E897D6-1ABB-4CB9-9B93-0957B3A7A8FB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727E16F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New Standard Sales Invoice/50102"/>
          <w:id w:val="412437649"/>
          <w:placeholder>
            <w:docPart w:val="67B453FC7B04421CBE247EE125419382"/>
          </w:placeholder>
          <w:dataBinding w:prefixMappings="xmlns:ns0='urn:microsoft-dynamics-nav/reports/New Standard Sales Invoice/50102/'" w:xpath="/ns0:NavWordReportXmlPart[1]/ns0:Header[1]/ns0:CompanyHomePage[1]" w:storeItemID="{40E897D6-1ABB-4CB9-9B93-0957B3A7A8FB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6A4535D0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New Standard Sales Invoice/50102"/>
          <w:id w:val="-1162540195"/>
          <w:placeholder>
            <w:docPart w:val="4FD74BEB63934A8DB0749BA4D6B083ED"/>
          </w:placeholder>
          <w:dataBinding w:prefixMappings="xmlns:ns0='urn:microsoft-dynamics-nav/reports/New Standard Sales Invoice/50102/'" w:xpath="/ns0:NavWordReportXmlPart[1]/ns0:Header[1]/ns0:CompanyPhoneNo[1]" w:storeItemID="{40E897D6-1ABB-4CB9-9B93-0957B3A7A8FB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7C2E4C18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New Standard Sales Invoice/50102"/>
          <w:id w:val="860396444"/>
          <w:placeholder>
            <w:docPart w:val="54068B715CF34F89A307530FB3EFB91B"/>
          </w:placeholder>
          <w:dataBinding w:prefixMappings="xmlns:ns0='urn:microsoft-dynamics-nav/reports/New Standard Sales Invoice/50102/'" w:xpath="/ns0:NavWordReportXmlPart[1]/ns0:Header[1]/ns0:CompanyEMail[1]" w:storeItemID="{40E897D6-1ABB-4CB9-9B93-0957B3A7A8F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172A2544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5D6998D3" w14:textId="77777777">
      <w:sdt>
        <w:sdtPr>
          <w:alias w:val="#Nav: /Header/CompanyBankName"/>
          <w:tag w:val="#Nav: New Standard Sales Invoice/50102"/>
          <w:id w:val="536472809"/>
          <w:placeholder>
            <w:docPart w:val="AF51C37BE9C544C0B02CEF6870C757E4"/>
          </w:placeholder>
          <w:dataBinding w:prefixMappings="xmlns:ns0='urn:microsoft-dynamics-nav/reports/New Standard Sales Invoice/50102/'" w:xpath="/ns0:NavWordReportXmlPart[1]/ns0:Header[1]/ns0:CompanyBankName[1]" w:storeItemID="{40E897D6-1ABB-4CB9-9B93-0957B3A7A8FB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FA7A2C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New Standard Sales Invoice/50102"/>
          <w:id w:val="72087598"/>
          <w:placeholder>
            <w:docPart w:val="8BB73B2AFE6D4228987D25F8338CE8D7"/>
          </w:placeholder>
          <w:dataBinding w:prefixMappings="xmlns:ns0='urn:microsoft-dynamics-nav/reports/New Standard Sales Invoice/50102/'" w:xpath="/ns0:NavWordReportXmlPart[1]/ns0:Header[1]/ns0:CompanyIBAN_Lbl[1]" w:storeItemID="{40E897D6-1ABB-4CB9-9B93-0957B3A7A8FB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1D1BFD9D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New Standard Sales Invoice/50102"/>
          <w:id w:val="-687442409"/>
          <w:placeholder>
            <w:docPart w:val="07CDFF1FA1804FACA6815EAA30AEA205"/>
          </w:placeholder>
          <w:dataBinding w:prefixMappings="xmlns:ns0='urn:microsoft-dynamics-nav/reports/New Standard Sales Invoice/50102/'" w:xpath="/ns0:NavWordReportXmlPart[1]/ns0:Header[1]/ns0:CompanySWIFT_Lbl[1]" w:storeItemID="{40E897D6-1ABB-4CB9-9B93-0957B3A7A8FB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55DD43A7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New Standard Sales Invoice/50102"/>
          <w:id w:val="-1395651447"/>
          <w:placeholder>
            <w:docPart w:val="C6D430F265AB42D5A18429D7044A0AD9"/>
          </w:placeholder>
          <w:dataBinding w:prefixMappings="xmlns:ns0='urn:microsoft-dynamics-nav/reports/New Standard Sales Invoice/50102/'" w:xpath="/ns0:NavWordReportXmlPart[1]/ns0:Header[1]/ns0:CompanyGiroNo_Lbl[1]" w:storeItemID="{40E897D6-1ABB-4CB9-9B93-0957B3A7A8F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47952C8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8CE4C51" w14:textId="77777777">
      <w:tc>
        <w:tcPr>
          <w:tcW w:w="1250" w:type="pct"/>
        </w:tcPr>
        <w:p w:rsidRPr="00F83594" w:rsidR="00C43401" w:rsidP="005C497A" w:rsidRDefault="00193F96" w14:paraId="3718AC25" w14:textId="77777777">
          <w:pPr>
            <w:pStyle w:val="NoSpacing"/>
          </w:pPr>
          <w:sdt>
            <w:sdtPr>
              <w:alias w:val="#Nav: /Header/CompanyBankBranchNo"/>
              <w:tag w:val="#Nav: New Standard Sales Invoice/50102"/>
              <w:id w:val="800194651"/>
              <w:placeholder>
                <w:docPart w:val="405406A4FC564D2182F4A115F0F9E0CF"/>
              </w:placeholder>
              <w:dataBinding w:prefixMappings="xmlns:ns0='urn:microsoft-dynamics-nav/reports/New Standard Sales Invoice/50102/'" w:xpath="/ns0:NavWordReportXmlPart[1]/ns0:Header[1]/ns0:CompanyBankBranchNo[1]" w:storeItemID="{40E897D6-1ABB-4CB9-9B93-0957B3A7A8FB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New Standard Sales Invoice/50102"/>
              <w:id w:val="-578668554"/>
              <w:placeholder>
                <w:docPart w:val="BB7EA51D2D6D4A77A524CEE5744643E8"/>
              </w:placeholder>
              <w:dataBinding w:prefixMappings="xmlns:ns0='urn:microsoft-dynamics-nav/reports/New Standard Sales Invoice/50102/'" w:xpath="/ns0:NavWordReportXmlPart[1]/ns0:Header[1]/ns0:CompanyBankAccountNo[1]" w:storeItemID="{40E897D6-1ABB-4CB9-9B93-0957B3A7A8FB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New Standard Sales Invoice/50102"/>
          <w:id w:val="513045610"/>
          <w:placeholder>
            <w:docPart w:val="EFC7A9B9C4594CF8B0D6449E717EF56F"/>
          </w:placeholder>
          <w:dataBinding w:prefixMappings="xmlns:ns0='urn:microsoft-dynamics-nav/reports/New Standard Sales Invoice/50102/'" w:xpath="/ns0:NavWordReportXmlPart[1]/ns0:Header[1]/ns0:CompanyIBAN[1]" w:storeItemID="{40E897D6-1ABB-4CB9-9B93-0957B3A7A8FB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4890EAF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New Standard Sales Invoice/50102"/>
          <w:id w:val="1536079020"/>
          <w:placeholder>
            <w:docPart w:val="A3D56298C27C447A84E225A91C2B10E0"/>
          </w:placeholder>
          <w:dataBinding w:prefixMappings="xmlns:ns0='urn:microsoft-dynamics-nav/reports/New Standard Sales Invoice/50102/'" w:xpath="/ns0:NavWordReportXmlPart[1]/ns0:Header[1]/ns0:CompanySWIFT[1]" w:storeItemID="{40E897D6-1ABB-4CB9-9B93-0957B3A7A8FB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7A922824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New Standard Sales Invoice/50102"/>
          <w:id w:val="-1971888300"/>
          <w:placeholder>
            <w:docPart w:val="7854EDE10DC34A08B41378DE66AE7F7B"/>
          </w:placeholder>
          <w:dataBinding w:prefixMappings="xmlns:ns0='urn:microsoft-dynamics-nav/reports/New Standard Sales Invoice/50102/'" w:xpath="/ns0:NavWordReportXmlPart[1]/ns0:Header[1]/ns0:CompanyGiroNo[1]" w:storeItemID="{40E897D6-1ABB-4CB9-9B93-0957B3A7A8F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41AF24D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0D5278D3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3F96" w:rsidP="00E40C63" w:rsidRDefault="00193F96" w14:paraId="0EE5EF37" w14:textId="77777777">
      <w:pPr>
        <w:spacing w:after="0"/>
      </w:pPr>
      <w:r>
        <w:separator/>
      </w:r>
    </w:p>
  </w:footnote>
  <w:footnote w:type="continuationSeparator" w:id="0">
    <w:p w:rsidR="00193F96" w:rsidP="00E40C63" w:rsidRDefault="00193F96" w14:paraId="510B9EB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6A72AE" w14:paraId="0A4A0E3A" w14:textId="77777777">
      <w:tc>
        <w:tcPr>
          <w:tcW w:w="2929" w:type="pct"/>
        </w:tcPr>
        <w:p w:rsidRPr="00C43401" w:rsidR="00C43401" w:rsidP="00C43401" w:rsidRDefault="00193F96" w14:paraId="15D61E14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New Standard Sales Invoice/50102"/>
              <w:id w:val="1118172250"/>
              <w:placeholder>
                <w:docPart w:val="85F17D8968A64DA6A4F66CAAC909213D"/>
              </w:placeholder>
              <w:dataBinding w:prefixMappings="xmlns:ns0='urn:microsoft-dynamics-nav/reports/New Standard Sales Invoice/50102/'" w:xpath="/ns0:NavWordReportXmlPart[1]/ns0:Header[1]/ns0:DocumentTitle_Lbl[1]" w:storeItemID="{40E897D6-1ABB-4CB9-9B93-0957B3A7A8F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New Standard Sales Invoice/50102"/>
              <w:id w:val="-1792285139"/>
              <w:placeholder>
                <w:docPart w:val="85F17D8968A64DA6A4F66CAAC909213D"/>
              </w:placeholder>
              <w:dataBinding w:prefixMappings="xmlns:ns0='urn:microsoft-dynamics-nav/reports/New Standard Sales Invoice/50102/'" w:xpath="/ns0:NavWordReportXmlPart[1]/ns0:Header[1]/ns0:DocumentNo[1]" w:storeItemID="{40E897D6-1ABB-4CB9-9B93-0957B3A7A8F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New Standard Sales Invoice/50102"/>
            <w:id w:val="-1183590736"/>
            <w:placeholder>
              <w:docPart w:val="647FBC123D0D4A4C8824A50443E4DFC1"/>
            </w:placeholder>
            <w:dataBinding w:prefixMappings="xmlns:ns0='urn:microsoft-dynamics-nav/reports/New Standard Sales Invoice/50102/'" w:xpath="/ns0:NavWordReportXmlPart[1]/ns0:Header[1]/ns0:DocumentDate[1]" w:storeItemID="{40E897D6-1ABB-4CB9-9B93-0957B3A7A8FB}"/>
            <w:text/>
          </w:sdtPr>
          <w:sdtEndPr/>
          <w:sdtContent>
            <w:p w:rsidR="00C43401" w:rsidP="00C43401" w:rsidRDefault="00C43401" w14:paraId="524CA135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193F96" w14:paraId="60D15414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New Standard Sales Invoice/50102"/>
              <w:id w:val="-1719745130"/>
              <w:placeholder>
                <w:docPart w:val="85F17D8968A64DA6A4F66CAAC909213D"/>
              </w:placeholder>
              <w:dataBinding w:prefixMappings="xmlns:ns0='urn:microsoft-dynamics-nav/reports/New Standard Sales Invoice/50102/'" w:xpath="/ns0:NavWordReportXmlPart[1]/ns0:Header[1]/ns0:Page_Lbl[1]" w:storeItemID="{40E897D6-1ABB-4CB9-9B93-0957B3A7A8FB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9937DB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56108483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6A72AE" w14:paraId="6164F22F" w14:textId="77777777">
      <w:tc>
        <w:tcPr>
          <w:tcW w:w="2929" w:type="pct"/>
        </w:tcPr>
        <w:p w:rsidRPr="00204F31" w:rsidR="00C43401" w:rsidP="00C43401" w:rsidRDefault="00193F96" w14:paraId="2CBD5995" w14:textId="77777777">
          <w:pPr>
            <w:pStyle w:val="Title"/>
          </w:pPr>
          <w:sdt>
            <w:sdtPr>
              <w:alias w:val="#Nav: /Header/DocumentTitle_Lbl"/>
              <w:tag w:val="#Nav: New Standard Sales Invoice/50102"/>
              <w:id w:val="-243725382"/>
              <w:placeholder>
                <w:docPart w:val="4BD5A61B1BCB450480F0D2A5ABE0F40B"/>
              </w:placeholder>
              <w:dataBinding w:prefixMappings="xmlns:ns0='urn:microsoft-dynamics-nav/reports/New Standard Sales Invoice/50102/'" w:xpath="/ns0:NavWordReportXmlPart[1]/ns0:Header[1]/ns0:DocumentTitle_Lbl[1]" w:storeItemID="{40E897D6-1ABB-4CB9-9B93-0957B3A7A8FB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New Standard Sales Invoice/50102"/>
              <w:id w:val="468630016"/>
              <w:placeholder>
                <w:docPart w:val="4BD5A61B1BCB450480F0D2A5ABE0F40B"/>
              </w:placeholder>
              <w:dataBinding w:prefixMappings="xmlns:ns0='urn:microsoft-dynamics-nav/reports/New Standard Sales Invoice/50102/'" w:xpath="/ns0:NavWordReportXmlPart[1]/ns0:Header[1]/ns0:DocumentNo[1]" w:storeItemID="{40E897D6-1ABB-4CB9-9B93-0957B3A7A8FB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New Standard Sales Invoice/50102"/>
            <w:id w:val="-386421384"/>
            <w:placeholder>
              <w:docPart w:val="BC4B939BA08A40B1A8E2349E00F308FC"/>
            </w:placeholder>
            <w:dataBinding w:prefixMappings="xmlns:ns0='urn:microsoft-dynamics-nav/reports/New Standard Sales Invoice/50102/'" w:xpath="/ns0:NavWordReportXmlPart[1]/ns0:Header[1]/ns0:DocumentDate[1]" w:storeItemID="{40E897D6-1ABB-4CB9-9B93-0957B3A7A8FB}"/>
            <w:text/>
          </w:sdtPr>
          <w:sdtEndPr/>
          <w:sdtContent>
            <w:p w:rsidR="00C43401" w:rsidP="00C43401" w:rsidRDefault="00C43401" w14:paraId="77228643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193F96" w14:paraId="0285B014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New Standard Sales Invoice/50102"/>
              <w:id w:val="799797659"/>
              <w:placeholder>
                <w:docPart w:val="4BD5A61B1BCB450480F0D2A5ABE0F40B"/>
              </w:placeholder>
              <w:dataBinding w:prefixMappings="xmlns:ns0='urn:microsoft-dynamics-nav/reports/New Standard Sales Invoice/50102/'" w:xpath="/ns0:NavWordReportXmlPart[1]/ns0:Header[1]/ns0:Page_Lbl[1]" w:storeItemID="{40E897D6-1ABB-4CB9-9B93-0957B3A7A8FB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DC0ACEE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193F96" w14:paraId="43B7131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New Standard Sales Invoice/50102"/>
              <w:id w:val="795027538"/>
              <w:dataBinding w:prefixMappings="xmlns:ns0='urn:microsoft-dynamics-nav/reports/New Standard Sales Invoice/50102/'" w:xpath="/ns0:NavWordReportXmlPart[1]/ns0:Header[1]/ns0:CompanyPicture[1]" w:storeItemID="{40E897D6-1ABB-4CB9-9B93-0957B3A7A8FB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0F7FB222" wp14:editId="30E18484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78ABED2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36F83"/>
    <w:rsid w:val="00151C73"/>
    <w:rsid w:val="001621D9"/>
    <w:rsid w:val="00193F96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B3DDC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1D5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A72AE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1796"/>
    <w:rsid w:val="00797305"/>
    <w:rsid w:val="007A0A2F"/>
    <w:rsid w:val="007B235B"/>
    <w:rsid w:val="007E323C"/>
    <w:rsid w:val="007E72E4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4536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3EED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66E3B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D42CB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0E9F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CA6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37017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6F2428"/>
    <w:rsid w:val="00781235"/>
    <w:rsid w:val="00784F9C"/>
    <w:rsid w:val="007C1706"/>
    <w:rsid w:val="007F1293"/>
    <w:rsid w:val="007F3A4F"/>
    <w:rsid w:val="0080614B"/>
    <w:rsid w:val="0089757A"/>
    <w:rsid w:val="008A720C"/>
    <w:rsid w:val="008B4EC8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08DA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84C1681BD4D14AD998ABC51161DDBB5B">
    <w:name w:val="84C1681BD4D14AD998ABC51161DDBB5B"/>
    <w:rsid w:val="007F3A4F"/>
    <w:rPr>
      <w:lang w:bidi="ml-IN"/>
    </w:rPr>
  </w:style>
  <w:style w:type="paragraph" w:customStyle="1" w:styleId="0F31C4ED427F4104B73C7E2BD2ADD30A">
    <w:name w:val="0F31C4ED427F4104B73C7E2BD2ADD30A"/>
    <w:rsid w:val="007F3A4F"/>
    <w:rPr>
      <w:lang w:bidi="ml-IN"/>
    </w:rPr>
  </w:style>
  <w:style w:type="paragraph" w:customStyle="1" w:styleId="741D4E2CF9274459B915CB869E275DD4">
    <w:name w:val="741D4E2CF9274459B915CB869E275DD4"/>
    <w:rsid w:val="007F3A4F"/>
    <w:rPr>
      <w:lang w:bidi="ml-IN"/>
    </w:rPr>
  </w:style>
  <w:style w:type="paragraph" w:customStyle="1" w:styleId="D65BA9711DC64BE78BB7CD9EDD98243C">
    <w:name w:val="D65BA9711DC64BE78BB7CD9EDD98243C"/>
    <w:rsid w:val="007F3A4F"/>
    <w:rPr>
      <w:lang w:bidi="ml-IN"/>
    </w:rPr>
  </w:style>
  <w:style w:type="paragraph" w:customStyle="1" w:styleId="81493D12D3134238BE0FFD28E6B2D6BF">
    <w:name w:val="81493D12D3134238BE0FFD28E6B2D6BF"/>
    <w:rsid w:val="007C1706"/>
    <w:rPr>
      <w:lang w:bidi="ml-IN"/>
    </w:rPr>
  </w:style>
  <w:style w:type="paragraph" w:customStyle="1" w:styleId="88EC2DB60EDD409E9FAC78CDCED283ED">
    <w:name w:val="88EC2DB60EDD409E9FAC78CDCED283ED"/>
    <w:rsid w:val="007C1706"/>
    <w:rPr>
      <w:lang w:bidi="ml-IN"/>
    </w:rPr>
  </w:style>
  <w:style w:type="paragraph" w:customStyle="1" w:styleId="3D8192E3E07D4CAD8D519DFEF72AD1FD">
    <w:name w:val="3D8192E3E07D4CAD8D519DFEF72AD1FD"/>
    <w:rsid w:val="007C1706"/>
    <w:rPr>
      <w:lang w:bidi="ml-IN"/>
    </w:rPr>
  </w:style>
  <w:style w:type="paragraph" w:customStyle="1" w:styleId="8898CAF72A394A31A44E673263A61E6F">
    <w:name w:val="8898CAF72A394A31A44E673263A61E6F"/>
    <w:rsid w:val="007C1706"/>
    <w:rPr>
      <w:lang w:bidi="ml-IN"/>
    </w:rPr>
  </w:style>
  <w:style w:type="paragraph" w:customStyle="1" w:styleId="D4FC44C6958F4321B8EAC7C44E157D84">
    <w:name w:val="D4FC44C6958F4321B8EAC7C44E157D84"/>
    <w:rsid w:val="007C1706"/>
    <w:rPr>
      <w:lang w:bidi="ml-IN"/>
    </w:rPr>
  </w:style>
  <w:style w:type="paragraph" w:customStyle="1" w:styleId="54F815D46DF0416CB27F91475309EF4D">
    <w:name w:val="54F815D46DF0416CB27F91475309EF4D"/>
    <w:rsid w:val="007C1706"/>
    <w:rPr>
      <w:lang w:bidi="ml-IN"/>
    </w:rPr>
  </w:style>
  <w:style w:type="paragraph" w:customStyle="1" w:styleId="67FCD572B1AC49739A1FEBE75BC8E4CA">
    <w:name w:val="67FCD572B1AC49739A1FEBE75BC8E4CA"/>
    <w:rsid w:val="007C1706"/>
    <w:rPr>
      <w:lang w:bidi="ml-IN"/>
    </w:rPr>
  </w:style>
  <w:style w:type="paragraph" w:customStyle="1" w:styleId="433DA16CAE81412B8A8D0A113034A6E6">
    <w:name w:val="433DA16CAE81412B8A8D0A113034A6E6"/>
    <w:rPr>
      <w:lang w:bidi="ml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N e w   S t a n d a r d   S a l e s   I n v o i c e / 5 0 1 0 2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T r a c k i n g _ U r l > T r a c k i n g _ U r l < / T r a c k i n g _ U r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897D6-1ABB-4CB9-9B93-0957B3A7A8FB}">
  <ds:schemaRefs>
    <ds:schemaRef ds:uri="urn:microsoft-dynamics-nav/reports/New Standard Sales Invoice/50102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2020-06-14T11:11:00Z</dcterms:modified>
</cp:coreProperties>
</file>